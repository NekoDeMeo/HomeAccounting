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CD6D" w14:textId="46B7ECFA" w:rsidR="00E42430" w:rsidRDefault="00006AD2">
      <w:pPr>
        <w:pStyle w:val="Subtitle"/>
      </w:pPr>
      <w:r>
        <w:t>Home Accounting Tool</w:t>
      </w:r>
    </w:p>
    <w:p w14:paraId="7A66B5EC" w14:textId="574BADFC" w:rsidR="00E42430" w:rsidRDefault="00006AD2">
      <w:pPr>
        <w:pStyle w:val="Title"/>
      </w:pPr>
      <w:r>
        <w:t>Python Project Layout</w:t>
      </w:r>
    </w:p>
    <w:p w14:paraId="515E0B28" w14:textId="64C25DED" w:rsidR="00E42430" w:rsidRDefault="00006AD2">
      <w:pPr>
        <w:pStyle w:val="Author"/>
      </w:pPr>
      <w:r>
        <w:t>Minh Phan</w:t>
      </w:r>
    </w:p>
    <w:p w14:paraId="1FDED114" w14:textId="77777777" w:rsidR="00E42430" w:rsidRDefault="00642DAC">
      <w:r>
        <w:rPr>
          <w:noProof/>
          <w:lang w:eastAsia="en-US"/>
        </w:rPr>
        <w:drawing>
          <wp:inline distT="0" distB="0" distL="0" distR="0" wp14:anchorId="5B474EB2" wp14:editId="59A2E7AB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241488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14:paraId="0757AAEE" w14:textId="3002DC67" w:rsidR="006806AD" w:rsidRDefault="006806AD">
          <w:pPr>
            <w:pStyle w:val="TOCHeading"/>
          </w:pPr>
          <w:r>
            <w:t>Table of Contents</w:t>
          </w:r>
        </w:p>
        <w:p w14:paraId="3FFA837B" w14:textId="45A3884D" w:rsidR="006806AD" w:rsidRDefault="006806A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lang w:val="en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614759" w:history="1">
            <w:r w:rsidRPr="002F7F5B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E54C" w14:textId="7B8AAC20" w:rsidR="006806AD" w:rsidRDefault="006806A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JP"/>
            </w:rPr>
          </w:pPr>
          <w:hyperlink w:anchor="_Toc65614760" w:history="1">
            <w:r w:rsidRPr="002F7F5B">
              <w:rPr>
                <w:rStyle w:val="Hyperlink"/>
                <w:noProof/>
              </w:rPr>
              <w:t>Proposed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52C00" w14:textId="06733F66" w:rsidR="006806AD" w:rsidRDefault="006806AD">
          <w:r>
            <w:rPr>
              <w:b/>
              <w:bCs/>
              <w:noProof/>
            </w:rPr>
            <w:fldChar w:fldCharType="end"/>
          </w:r>
        </w:p>
      </w:sdtContent>
    </w:sdt>
    <w:p w14:paraId="69DC3A2E" w14:textId="77777777" w:rsidR="00006AD2" w:rsidRDefault="00006AD2">
      <w:pPr>
        <w:pStyle w:val="Heading1"/>
      </w:pPr>
    </w:p>
    <w:p w14:paraId="175A6204" w14:textId="77777777" w:rsidR="006806AD" w:rsidRDefault="006806AD">
      <w:pPr>
        <w:rPr>
          <w:rFonts w:asciiTheme="majorHAnsi" w:eastAsiaTheme="majorEastAsia" w:hAnsiTheme="majorHAnsi" w:cstheme="majorBidi"/>
          <w:sz w:val="42"/>
          <w:szCs w:val="32"/>
        </w:rPr>
      </w:pPr>
      <w:r>
        <w:br w:type="page"/>
      </w:r>
    </w:p>
    <w:p w14:paraId="4207B40C" w14:textId="3D9F045E" w:rsidR="00E42430" w:rsidRDefault="00006AD2" w:rsidP="006806AD">
      <w:pPr>
        <w:pStyle w:val="Heading1"/>
      </w:pPr>
      <w:bookmarkStart w:id="0" w:name="_Toc65614759"/>
      <w:r>
        <w:lastRenderedPageBreak/>
        <w:t>Problems</w:t>
      </w:r>
      <w:bookmarkEnd w:id="0"/>
    </w:p>
    <w:p w14:paraId="3C930AA6" w14:textId="26EEF5B1" w:rsidR="00E42430" w:rsidRDefault="006806AD">
      <w:r>
        <w:t>This chapter describes a list of problems need to resolve in order to come up with final decision</w:t>
      </w:r>
    </w:p>
    <w:p w14:paraId="2482B143" w14:textId="586D3DCD" w:rsidR="00E42430" w:rsidRDefault="006806AD" w:rsidP="006806AD">
      <w:pPr>
        <w:pStyle w:val="ListBullet"/>
      </w:pPr>
      <w:r>
        <w:t>Problem 1:</w:t>
      </w:r>
      <w:r w:rsidR="001C1B35">
        <w:t xml:space="preserve"> There shall be a “Trial” folder for pre-test</w:t>
      </w:r>
    </w:p>
    <w:p w14:paraId="03F58369" w14:textId="60101341" w:rsidR="006806AD" w:rsidRDefault="006806AD" w:rsidP="006806AD">
      <w:pPr>
        <w:pStyle w:val="ListBullet"/>
      </w:pPr>
      <w:r>
        <w:t>Problem 2:</w:t>
      </w:r>
      <w:r w:rsidR="001C1B35">
        <w:t xml:space="preserve"> There shall be a “Doc” folder for All-in-one requirements-design</w:t>
      </w:r>
    </w:p>
    <w:p w14:paraId="20288BCC" w14:textId="1BFF2D2A" w:rsidR="001C1B35" w:rsidRDefault="001C1B35" w:rsidP="006806AD">
      <w:pPr>
        <w:pStyle w:val="ListBullet"/>
      </w:pPr>
      <w:r>
        <w:t>Problem 3: There shall be a “Feature” folder for break-down the feature list</w:t>
      </w:r>
    </w:p>
    <w:p w14:paraId="277457E3" w14:textId="772906FD" w:rsidR="001C1B35" w:rsidRDefault="001C1B35" w:rsidP="001C1B35">
      <w:pPr>
        <w:pStyle w:val="ListBullet"/>
        <w:numPr>
          <w:ilvl w:val="1"/>
          <w:numId w:val="15"/>
        </w:numPr>
      </w:pPr>
      <w:r>
        <w:t>Inside each sub-feature folder there will be a /</w:t>
      </w:r>
      <w:proofErr w:type="gramStart"/>
      <w:r>
        <w:t>doc ,</w:t>
      </w:r>
      <w:proofErr w:type="gramEnd"/>
      <w:r>
        <w:t xml:space="preserve"> /test as well</w:t>
      </w:r>
    </w:p>
    <w:p w14:paraId="7A6D57C3" w14:textId="44B39A64" w:rsidR="001C1B35" w:rsidRDefault="001C1B35" w:rsidP="006806AD">
      <w:pPr>
        <w:pStyle w:val="ListBullet"/>
      </w:pPr>
      <w:r>
        <w:t xml:space="preserve">Problem 4: There shall be a </w:t>
      </w:r>
      <w:proofErr w:type="gramStart"/>
      <w:r>
        <w:t>“ Test</w:t>
      </w:r>
      <w:proofErr w:type="gramEnd"/>
      <w:r>
        <w:t>” folder for regression test system</w:t>
      </w:r>
    </w:p>
    <w:p w14:paraId="3936D189" w14:textId="309A3763" w:rsidR="001C1B35" w:rsidRDefault="001C1B35" w:rsidP="006806AD">
      <w:pPr>
        <w:pStyle w:val="ListBullet"/>
      </w:pPr>
      <w:r>
        <w:t>Problem 5: There shall be a “Database” folder to store Master DB</w:t>
      </w:r>
    </w:p>
    <w:p w14:paraId="274BA8DC" w14:textId="78BF82D2" w:rsidR="001C1B35" w:rsidRPr="001C1B35" w:rsidRDefault="001C1B35" w:rsidP="001C1B35">
      <w:pPr>
        <w:pStyle w:val="ListBullet"/>
        <w:numPr>
          <w:ilvl w:val="1"/>
          <w:numId w:val="15"/>
        </w:numPr>
        <w:rPr>
          <w:highlight w:val="yellow"/>
        </w:rPr>
      </w:pPr>
      <w:r w:rsidRPr="001C1B35">
        <w:rPr>
          <w:highlight w:val="yellow"/>
        </w:rPr>
        <w:t>//TODO: Consider creating a /database inside feature</w:t>
      </w:r>
    </w:p>
    <w:p w14:paraId="4429FCC2" w14:textId="435F6B0C" w:rsidR="001C1B35" w:rsidRPr="001C1B35" w:rsidRDefault="001C1B35" w:rsidP="001C1B35">
      <w:pPr>
        <w:pStyle w:val="ListBullet"/>
        <w:numPr>
          <w:ilvl w:val="1"/>
          <w:numId w:val="15"/>
        </w:numPr>
        <w:rPr>
          <w:highlight w:val="yellow"/>
        </w:rPr>
      </w:pPr>
      <w:r w:rsidRPr="001C1B35">
        <w:rPr>
          <w:highlight w:val="yellow"/>
        </w:rPr>
        <w:t>//TODO: Need to consider creating a /backup</w:t>
      </w:r>
    </w:p>
    <w:p w14:paraId="306C2F42" w14:textId="77777777" w:rsidR="001C1B35" w:rsidRDefault="001C1B35">
      <w:pPr>
        <w:rPr>
          <w:rFonts w:asciiTheme="majorHAnsi" w:eastAsiaTheme="majorEastAsia" w:hAnsiTheme="majorHAnsi" w:cstheme="majorBidi"/>
          <w:sz w:val="42"/>
          <w:szCs w:val="32"/>
        </w:rPr>
      </w:pPr>
      <w:bookmarkStart w:id="1" w:name="_Toc65614760"/>
      <w:r>
        <w:br w:type="page"/>
      </w:r>
    </w:p>
    <w:p w14:paraId="44D727E3" w14:textId="6E6B9626" w:rsidR="00E42430" w:rsidRDefault="006806AD" w:rsidP="006806AD">
      <w:pPr>
        <w:pStyle w:val="Heading1"/>
      </w:pPr>
      <w:r>
        <w:lastRenderedPageBreak/>
        <w:t>Proposed Solutions</w:t>
      </w:r>
      <w:bookmarkEnd w:id="1"/>
    </w:p>
    <w:p w14:paraId="0691F6C5" w14:textId="4DADFC64" w:rsidR="001C1B35" w:rsidRDefault="001C1B35" w:rsidP="001C1B35">
      <w:r>
        <w:t>The Python project will have below structure</w:t>
      </w:r>
    </w:p>
    <w:p w14:paraId="69655EBC" w14:textId="761809C8" w:rsidR="001C1B35" w:rsidRPr="001C1B35" w:rsidRDefault="001C1B35" w:rsidP="001C1B35">
      <w:pPr>
        <w:rPr>
          <w:sz w:val="20"/>
          <w:szCs w:val="20"/>
        </w:rPr>
      </w:pPr>
      <w:r w:rsidRPr="001C1B35">
        <w:rPr>
          <w:sz w:val="20"/>
          <w:szCs w:val="20"/>
        </w:rPr>
        <w:t>Root\</w:t>
      </w:r>
    </w:p>
    <w:p w14:paraId="2AD0C9EB" w14:textId="728EDAB0" w:rsidR="007B47E3" w:rsidRDefault="007B47E3" w:rsidP="001C1B35">
      <w:pPr>
        <w:ind w:firstLine="720"/>
        <w:rPr>
          <w:sz w:val="20"/>
          <w:szCs w:val="20"/>
        </w:rPr>
      </w:pPr>
      <w:proofErr w:type="spellStart"/>
      <w:r w:rsidRPr="007B47E3">
        <w:rPr>
          <w:color w:val="auto"/>
          <w:sz w:val="20"/>
          <w:szCs w:val="20"/>
          <w:highlight w:val="magenta"/>
        </w:rPr>
        <w:t>Venv</w:t>
      </w:r>
      <w:proofErr w:type="spellEnd"/>
      <w:r w:rsidRPr="007B47E3">
        <w:rPr>
          <w:color w:val="auto"/>
          <w:sz w:val="20"/>
          <w:szCs w:val="20"/>
          <w:highlight w:val="magenta"/>
        </w:rPr>
        <w:t>\</w:t>
      </w:r>
      <w:r>
        <w:rPr>
          <w:sz w:val="20"/>
          <w:szCs w:val="20"/>
        </w:rPr>
        <w:tab/>
      </w:r>
      <w:r w:rsidRPr="007B47E3">
        <w:rPr>
          <w:color w:val="00B050"/>
          <w:sz w:val="20"/>
          <w:szCs w:val="20"/>
        </w:rPr>
        <w:t>//Python virtual environment folders</w:t>
      </w:r>
    </w:p>
    <w:p w14:paraId="432AE711" w14:textId="2406900B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>Trial\</w:t>
      </w:r>
    </w:p>
    <w:p w14:paraId="20F42F9D" w14:textId="09127331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ab/>
        <w:t>Feature1\</w:t>
      </w:r>
    </w:p>
    <w:p w14:paraId="21450720" w14:textId="149834C8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ab/>
      </w:r>
      <w:r w:rsidRPr="001C1B35">
        <w:rPr>
          <w:sz w:val="20"/>
          <w:szCs w:val="20"/>
        </w:rPr>
        <w:tab/>
        <w:t>Feature1.py</w:t>
      </w:r>
    </w:p>
    <w:p w14:paraId="2E2D874B" w14:textId="3A357BD7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ab/>
      </w:r>
      <w:r w:rsidRPr="001C1B35">
        <w:rPr>
          <w:sz w:val="20"/>
          <w:szCs w:val="20"/>
        </w:rPr>
        <w:tab/>
      </w:r>
      <w:proofErr w:type="spellStart"/>
      <w:r w:rsidRPr="001C1B35">
        <w:rPr>
          <w:sz w:val="20"/>
          <w:szCs w:val="20"/>
        </w:rPr>
        <w:t>Test.db</w:t>
      </w:r>
      <w:proofErr w:type="spellEnd"/>
    </w:p>
    <w:p w14:paraId="30DCB33C" w14:textId="747F9749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ab/>
        <w:t xml:space="preserve">Feature2.py </w:t>
      </w:r>
      <w:r w:rsidRPr="007273D4">
        <w:rPr>
          <w:color w:val="00B050"/>
          <w:sz w:val="20"/>
          <w:szCs w:val="20"/>
        </w:rPr>
        <w:t>//do not need to create folder for only single file</w:t>
      </w:r>
    </w:p>
    <w:p w14:paraId="5DDBBDA2" w14:textId="741779F9" w:rsidR="001C1B35" w:rsidRPr="001C1B35" w:rsidRDefault="001C1B35" w:rsidP="001C1B35">
      <w:pPr>
        <w:ind w:firstLine="720"/>
        <w:rPr>
          <w:sz w:val="20"/>
          <w:szCs w:val="20"/>
        </w:rPr>
      </w:pPr>
      <w:r w:rsidRPr="001C1B35">
        <w:rPr>
          <w:sz w:val="20"/>
          <w:szCs w:val="20"/>
        </w:rPr>
        <w:t>Doc\</w:t>
      </w:r>
    </w:p>
    <w:p w14:paraId="43AF4609" w14:textId="7ADA37E4" w:rsidR="001C1B35" w:rsidRDefault="001C1B35" w:rsidP="001C1B35">
      <w:pPr>
        <w:ind w:firstLine="720"/>
        <w:rPr>
          <w:color w:val="00B050"/>
          <w:sz w:val="20"/>
          <w:szCs w:val="20"/>
        </w:rPr>
      </w:pPr>
      <w:r w:rsidRPr="001C1B35">
        <w:rPr>
          <w:sz w:val="20"/>
          <w:szCs w:val="20"/>
        </w:rPr>
        <w:tab/>
        <w:t xml:space="preserve">HomeAcc_Python_ProjectFolderLayout.doc </w:t>
      </w:r>
      <w:r w:rsidRPr="007273D4">
        <w:rPr>
          <w:color w:val="00B050"/>
          <w:sz w:val="20"/>
          <w:szCs w:val="20"/>
        </w:rPr>
        <w:t>//this file</w:t>
      </w:r>
    </w:p>
    <w:p w14:paraId="209F183F" w14:textId="769F616A" w:rsidR="007273D4" w:rsidRDefault="007273D4" w:rsidP="001C1B35">
      <w:pPr>
        <w:ind w:firstLine="720"/>
        <w:rPr>
          <w:color w:val="00B050"/>
          <w:sz w:val="20"/>
          <w:szCs w:val="20"/>
        </w:rPr>
      </w:pPr>
      <w:r w:rsidRPr="007273D4">
        <w:rPr>
          <w:color w:val="auto"/>
          <w:sz w:val="20"/>
          <w:szCs w:val="20"/>
        </w:rPr>
        <w:tab/>
        <w:t>HomeAcc_ArchitectureDesign.doc</w:t>
      </w:r>
      <w:r>
        <w:rPr>
          <w:color w:val="00B050"/>
          <w:sz w:val="20"/>
          <w:szCs w:val="20"/>
        </w:rPr>
        <w:t xml:space="preserve"> </w:t>
      </w:r>
    </w:p>
    <w:p w14:paraId="5B690AF4" w14:textId="67F04B37" w:rsidR="007273D4" w:rsidRPr="003940D1" w:rsidRDefault="003940D1" w:rsidP="001C1B35">
      <w:pPr>
        <w:ind w:firstLine="720"/>
        <w:rPr>
          <w:color w:val="auto"/>
          <w:sz w:val="20"/>
          <w:szCs w:val="20"/>
        </w:rPr>
      </w:pPr>
      <w:r w:rsidRPr="003940D1">
        <w:rPr>
          <w:color w:val="auto"/>
          <w:sz w:val="20"/>
          <w:szCs w:val="20"/>
        </w:rPr>
        <w:t>Feature\</w:t>
      </w:r>
    </w:p>
    <w:p w14:paraId="088266B5" w14:textId="0FC7E594" w:rsidR="003940D1" w:rsidRPr="003940D1" w:rsidRDefault="003940D1" w:rsidP="001C1B35">
      <w:pPr>
        <w:ind w:firstLine="720"/>
        <w:rPr>
          <w:color w:val="auto"/>
          <w:sz w:val="20"/>
          <w:szCs w:val="20"/>
        </w:rPr>
      </w:pPr>
      <w:r w:rsidRPr="003940D1">
        <w:rPr>
          <w:color w:val="auto"/>
          <w:sz w:val="20"/>
          <w:szCs w:val="20"/>
        </w:rPr>
        <w:t>Test\</w:t>
      </w:r>
    </w:p>
    <w:p w14:paraId="47642372" w14:textId="150872C7" w:rsidR="003940D1" w:rsidRPr="003940D1" w:rsidRDefault="003940D1" w:rsidP="003940D1">
      <w:pPr>
        <w:rPr>
          <w:color w:val="auto"/>
          <w:sz w:val="20"/>
          <w:szCs w:val="20"/>
        </w:rPr>
      </w:pPr>
      <w:r w:rsidRPr="003940D1">
        <w:rPr>
          <w:color w:val="auto"/>
          <w:sz w:val="20"/>
          <w:szCs w:val="20"/>
        </w:rPr>
        <w:tab/>
        <w:t>Database\</w:t>
      </w:r>
    </w:p>
    <w:p w14:paraId="36266911" w14:textId="7A99840B" w:rsidR="001C1B35" w:rsidRPr="001C1B35" w:rsidRDefault="001C1B35" w:rsidP="001C1B35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B7A82D4" w14:textId="4FFE9E9F" w:rsidR="001C1B35" w:rsidRDefault="001C1B35" w:rsidP="001C1B35">
      <w:pPr>
        <w:ind w:firstLine="720"/>
      </w:pPr>
      <w:r>
        <w:tab/>
      </w:r>
    </w:p>
    <w:p w14:paraId="7DFEBCF6" w14:textId="77777777" w:rsidR="001C1B35" w:rsidRDefault="001C1B35" w:rsidP="001C1B35">
      <w:pPr>
        <w:ind w:firstLine="720"/>
      </w:pPr>
    </w:p>
    <w:p w14:paraId="33BE3856" w14:textId="23840EB7" w:rsidR="001C1B35" w:rsidRPr="001C1B35" w:rsidRDefault="001C1B35" w:rsidP="001C1B35">
      <w:r>
        <w:tab/>
      </w:r>
    </w:p>
    <w:sectPr w:rsidR="001C1B35" w:rsidRPr="001C1B35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F2312" w14:textId="77777777" w:rsidR="00642DAC" w:rsidRDefault="00642DAC">
      <w:pPr>
        <w:spacing w:after="0" w:line="240" w:lineRule="auto"/>
      </w:pPr>
      <w:r>
        <w:separator/>
      </w:r>
    </w:p>
    <w:p w14:paraId="0C71336C" w14:textId="77777777" w:rsidR="00642DAC" w:rsidRDefault="00642DAC"/>
    <w:p w14:paraId="6DCE6D74" w14:textId="77777777" w:rsidR="00642DAC" w:rsidRDefault="00642DAC"/>
  </w:endnote>
  <w:endnote w:type="continuationSeparator" w:id="0">
    <w:p w14:paraId="677B994E" w14:textId="77777777" w:rsidR="00642DAC" w:rsidRDefault="00642DAC">
      <w:pPr>
        <w:spacing w:after="0" w:line="240" w:lineRule="auto"/>
      </w:pPr>
      <w:r>
        <w:continuationSeparator/>
      </w:r>
    </w:p>
    <w:p w14:paraId="0BB5264C" w14:textId="77777777" w:rsidR="00642DAC" w:rsidRDefault="00642DAC"/>
    <w:p w14:paraId="3F8AE6BC" w14:textId="77777777" w:rsidR="00642DAC" w:rsidRDefault="00642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FD05D" w14:textId="77777777" w:rsidR="00E42430" w:rsidRDefault="00642DA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2B6F" w14:textId="77777777" w:rsidR="00642DAC" w:rsidRDefault="00642DAC">
      <w:pPr>
        <w:spacing w:after="0" w:line="240" w:lineRule="auto"/>
      </w:pPr>
      <w:r>
        <w:separator/>
      </w:r>
    </w:p>
    <w:p w14:paraId="257125BB" w14:textId="77777777" w:rsidR="00642DAC" w:rsidRDefault="00642DAC"/>
    <w:p w14:paraId="00C139B3" w14:textId="77777777" w:rsidR="00642DAC" w:rsidRDefault="00642DAC"/>
  </w:footnote>
  <w:footnote w:type="continuationSeparator" w:id="0">
    <w:p w14:paraId="1B41C004" w14:textId="77777777" w:rsidR="00642DAC" w:rsidRDefault="00642DAC">
      <w:pPr>
        <w:spacing w:after="0" w:line="240" w:lineRule="auto"/>
      </w:pPr>
      <w:r>
        <w:continuationSeparator/>
      </w:r>
    </w:p>
    <w:p w14:paraId="44700C84" w14:textId="77777777" w:rsidR="00642DAC" w:rsidRDefault="00642DAC"/>
    <w:p w14:paraId="199D08D9" w14:textId="77777777" w:rsidR="00642DAC" w:rsidRDefault="00642DA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B588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73899"/>
    <w:multiLevelType w:val="hybridMultilevel"/>
    <w:tmpl w:val="DBD4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45E1F"/>
    <w:multiLevelType w:val="hybridMultilevel"/>
    <w:tmpl w:val="FAB47F02"/>
    <w:lvl w:ilvl="0" w:tplc="C414AA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2"/>
    <w:rsid w:val="00006AD2"/>
    <w:rsid w:val="001C1B35"/>
    <w:rsid w:val="003940D1"/>
    <w:rsid w:val="00642DAC"/>
    <w:rsid w:val="006806AD"/>
    <w:rsid w:val="007273D4"/>
    <w:rsid w:val="007B47E3"/>
    <w:rsid w:val="009752CA"/>
    <w:rsid w:val="00E4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491F"/>
  <w15:chartTrackingRefBased/>
  <w15:docId w15:val="{A3487C23-ED7E-C44A-8574-2CF5BFCE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TOC1">
    <w:name w:val="toc 1"/>
    <w:basedOn w:val="Normal"/>
    <w:next w:val="Normal"/>
    <w:autoRedefine/>
    <w:uiPriority w:val="39"/>
    <w:unhideWhenUsed/>
    <w:rsid w:val="006806AD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806A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806AD"/>
    <w:rPr>
      <w:color w:val="5E9EA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806AD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806AD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806AD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806AD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806AD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806AD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6AD"/>
    <w:pPr>
      <w:spacing w:after="0"/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1C1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nhphan/Library/Containers/com.microsoft.Word/Data/Library/Application%20Support/Microsoft/Office/16.0/DTS/en-US%7bCF88DF7F-FE35-5744-B04A-53C4F3C6AFA5%7d/%7b4F4DDEE0-A3EE-DC4F-B6F9-EC887CF2288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C510-1ACE-8D41-A001-0A1D878A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19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Phan</dc:creator>
  <cp:keywords/>
  <dc:description/>
  <cp:lastModifiedBy>Minh Phan</cp:lastModifiedBy>
  <cp:revision>4</cp:revision>
  <dcterms:created xsi:type="dcterms:W3CDTF">2021-03-02T12:25:00Z</dcterms:created>
  <dcterms:modified xsi:type="dcterms:W3CDTF">2021-03-02T13:15:00Z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